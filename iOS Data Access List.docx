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7B38C" w14:textId="77777777" w:rsidR="00F47818" w:rsidRPr="0022204D" w:rsidRDefault="00965786">
      <w:pPr>
        <w:pStyle w:val="Heading1"/>
        <w:rPr>
          <w:sz w:val="32"/>
        </w:rPr>
      </w:pPr>
      <w:r w:rsidRPr="0022204D">
        <w:rPr>
          <w:sz w:val="32"/>
        </w:rPr>
        <w:t>iOS Data Access List</w:t>
      </w:r>
    </w:p>
    <w:p w14:paraId="7D5FE61C" w14:textId="77777777" w:rsidR="00F47818" w:rsidRPr="0022204D" w:rsidRDefault="00965786" w:rsidP="00965786">
      <w:pPr>
        <w:pStyle w:val="ListNumber"/>
        <w:rPr>
          <w:sz w:val="20"/>
          <w:szCs w:val="20"/>
        </w:rPr>
      </w:pPr>
      <w:r w:rsidRPr="0022204D">
        <w:rPr>
          <w:sz w:val="20"/>
          <w:szCs w:val="20"/>
        </w:rPr>
        <w:t>Offline</w:t>
      </w:r>
    </w:p>
    <w:p w14:paraId="630BC1B9" w14:textId="77777777" w:rsidR="00965786" w:rsidRPr="0022204D" w:rsidRDefault="00965786" w:rsidP="00965786">
      <w:pPr>
        <w:pStyle w:val="ListNumber"/>
        <w:numPr>
          <w:ilvl w:val="1"/>
          <w:numId w:val="14"/>
        </w:numPr>
        <w:rPr>
          <w:sz w:val="20"/>
          <w:szCs w:val="20"/>
        </w:rPr>
      </w:pPr>
      <w:r w:rsidRPr="0022204D">
        <w:rPr>
          <w:sz w:val="20"/>
          <w:szCs w:val="20"/>
        </w:rPr>
        <w:t>Unique ID: vendor + phone ID</w:t>
      </w:r>
    </w:p>
    <w:p w14:paraId="5513B24B" w14:textId="77777777" w:rsidR="00965786" w:rsidRPr="0022204D" w:rsidRDefault="00965786" w:rsidP="00965786">
      <w:pPr>
        <w:pStyle w:val="ListNumber"/>
        <w:numPr>
          <w:ilvl w:val="1"/>
          <w:numId w:val="14"/>
        </w:numPr>
        <w:rPr>
          <w:sz w:val="20"/>
          <w:szCs w:val="20"/>
        </w:rPr>
      </w:pPr>
      <w:r w:rsidRPr="0022204D">
        <w:rPr>
          <w:sz w:val="20"/>
          <w:szCs w:val="20"/>
        </w:rPr>
        <w:t>Home Address: type</w:t>
      </w:r>
    </w:p>
    <w:p w14:paraId="6FABCA26" w14:textId="77777777" w:rsidR="00965786" w:rsidRPr="0022204D" w:rsidRDefault="00965786" w:rsidP="00965786">
      <w:pPr>
        <w:pStyle w:val="ListNumber"/>
        <w:rPr>
          <w:sz w:val="20"/>
          <w:szCs w:val="20"/>
        </w:rPr>
      </w:pPr>
      <w:r w:rsidRPr="0022204D">
        <w:rPr>
          <w:sz w:val="20"/>
          <w:szCs w:val="20"/>
        </w:rPr>
        <w:t>Online</w:t>
      </w:r>
    </w:p>
    <w:p w14:paraId="2C770B04" w14:textId="77777777" w:rsidR="00965786" w:rsidRPr="0022204D" w:rsidRDefault="00965786" w:rsidP="00965786">
      <w:pPr>
        <w:pStyle w:val="ListNumber"/>
        <w:numPr>
          <w:ilvl w:val="1"/>
          <w:numId w:val="14"/>
        </w:numPr>
        <w:rPr>
          <w:sz w:val="20"/>
          <w:szCs w:val="20"/>
        </w:rPr>
      </w:pPr>
      <w:r w:rsidRPr="0022204D">
        <w:rPr>
          <w:sz w:val="20"/>
          <w:szCs w:val="20"/>
        </w:rPr>
        <w:t>GPS</w:t>
      </w:r>
    </w:p>
    <w:p w14:paraId="6DEE71FD" w14:textId="77777777" w:rsidR="00965786" w:rsidRPr="007E4702" w:rsidRDefault="00965786" w:rsidP="00965786">
      <w:pPr>
        <w:pStyle w:val="ListNumber"/>
        <w:numPr>
          <w:ilvl w:val="1"/>
          <w:numId w:val="14"/>
        </w:numPr>
        <w:rPr>
          <w:strike/>
          <w:sz w:val="20"/>
          <w:szCs w:val="20"/>
        </w:rPr>
      </w:pPr>
      <w:r w:rsidRPr="007E4702">
        <w:rPr>
          <w:strike/>
          <w:sz w:val="20"/>
          <w:szCs w:val="20"/>
        </w:rPr>
        <w:t>Nearby WiFi</w:t>
      </w:r>
    </w:p>
    <w:p w14:paraId="6F97F96F" w14:textId="77777777" w:rsidR="00965786" w:rsidRPr="0022204D" w:rsidRDefault="00965786" w:rsidP="00965786">
      <w:pPr>
        <w:pStyle w:val="ListNumber"/>
        <w:numPr>
          <w:ilvl w:val="1"/>
          <w:numId w:val="14"/>
        </w:numPr>
        <w:rPr>
          <w:sz w:val="20"/>
          <w:szCs w:val="20"/>
        </w:rPr>
      </w:pPr>
      <w:r w:rsidRPr="0022204D">
        <w:rPr>
          <w:sz w:val="20"/>
          <w:szCs w:val="20"/>
        </w:rPr>
        <w:t>Connected WiFi:</w:t>
      </w:r>
    </w:p>
    <w:p w14:paraId="7B9A8A95" w14:textId="77777777" w:rsidR="00367D37" w:rsidRDefault="00965786" w:rsidP="00965786">
      <w:pPr>
        <w:pStyle w:val="ListNumber"/>
        <w:numPr>
          <w:ilvl w:val="2"/>
          <w:numId w:val="14"/>
        </w:numPr>
        <w:rPr>
          <w:b/>
          <w:bCs/>
          <w:sz w:val="20"/>
          <w:szCs w:val="20"/>
        </w:rPr>
      </w:pPr>
      <w:r w:rsidRPr="0022204D">
        <w:rPr>
          <w:b/>
          <w:bCs/>
          <w:sz w:val="20"/>
          <w:szCs w:val="20"/>
        </w:rPr>
        <w:t>MAC</w:t>
      </w:r>
      <w:r w:rsidR="000D1ADB" w:rsidRPr="0022204D">
        <w:rPr>
          <w:b/>
          <w:bCs/>
          <w:sz w:val="20"/>
          <w:szCs w:val="20"/>
        </w:rPr>
        <w:t xml:space="preserve">: </w:t>
      </w:r>
    </w:p>
    <w:p w14:paraId="6FC58E11" w14:textId="4987E698" w:rsidR="00BF1671" w:rsidRDefault="000D1ADB" w:rsidP="00367D37">
      <w:pPr>
        <w:pStyle w:val="ListNumber"/>
        <w:numPr>
          <w:ilvl w:val="3"/>
          <w:numId w:val="14"/>
        </w:numPr>
        <w:rPr>
          <w:b/>
          <w:bCs/>
          <w:sz w:val="20"/>
          <w:szCs w:val="20"/>
        </w:rPr>
      </w:pPr>
      <w:r w:rsidRPr="0022204D">
        <w:rPr>
          <w:b/>
          <w:bCs/>
          <w:sz w:val="20"/>
          <w:szCs w:val="20"/>
        </w:rPr>
        <w:t xml:space="preserve">only to iOS 13.0 </w:t>
      </w:r>
      <w:r w:rsidRPr="006102A8">
        <w:rPr>
          <w:b/>
          <w:bCs/>
          <w:sz w:val="32"/>
          <w:szCs w:val="32"/>
        </w:rPr>
        <w:t>below</w:t>
      </w:r>
      <w:r w:rsidRPr="0022204D">
        <w:rPr>
          <w:b/>
          <w:bCs/>
          <w:sz w:val="20"/>
          <w:szCs w:val="20"/>
        </w:rPr>
        <w:t xml:space="preserve"> (not include 13.0</w:t>
      </w:r>
      <w:r w:rsidR="00FE0728">
        <w:rPr>
          <w:b/>
          <w:bCs/>
          <w:sz w:val="20"/>
          <w:szCs w:val="20"/>
        </w:rPr>
        <w:t xml:space="preserve">, iOS 13.0 or above </w:t>
      </w:r>
      <w:r w:rsidRPr="0022204D">
        <w:rPr>
          <w:b/>
          <w:bCs/>
          <w:sz w:val="20"/>
          <w:szCs w:val="20"/>
        </w:rPr>
        <w:t>need</w:t>
      </w:r>
      <w:r w:rsidR="00FE0728">
        <w:rPr>
          <w:b/>
          <w:bCs/>
          <w:sz w:val="20"/>
          <w:szCs w:val="20"/>
        </w:rPr>
        <w:t>s</w:t>
      </w:r>
      <w:r w:rsidRPr="0022204D">
        <w:rPr>
          <w:b/>
          <w:bCs/>
          <w:sz w:val="20"/>
          <w:szCs w:val="20"/>
        </w:rPr>
        <w:t xml:space="preserve"> </w:t>
      </w:r>
      <w:proofErr w:type="spellStart"/>
      <w:r w:rsidRPr="0022204D">
        <w:rPr>
          <w:b/>
          <w:bCs/>
          <w:sz w:val="20"/>
          <w:szCs w:val="20"/>
        </w:rPr>
        <w:t>NSHotspotHelper</w:t>
      </w:r>
      <w:proofErr w:type="spellEnd"/>
      <w:r w:rsidR="00252CF5" w:rsidRPr="00252CF5">
        <w:rPr>
          <w:b/>
          <w:bCs/>
          <w:sz w:val="20"/>
          <w:szCs w:val="20"/>
          <w:vertAlign w:val="superscript"/>
        </w:rPr>
        <w:t>[2]</w:t>
      </w:r>
      <w:r w:rsidRPr="0022204D">
        <w:rPr>
          <w:b/>
          <w:bCs/>
          <w:sz w:val="20"/>
          <w:szCs w:val="20"/>
        </w:rPr>
        <w:t xml:space="preserve"> API Access</w:t>
      </w:r>
      <w:r w:rsidR="00D17331" w:rsidRPr="0022204D">
        <w:rPr>
          <w:b/>
          <w:bCs/>
          <w:sz w:val="20"/>
          <w:szCs w:val="20"/>
        </w:rPr>
        <w:t xml:space="preserve"> </w:t>
      </w:r>
      <w:r w:rsidR="00D17331" w:rsidRPr="0022204D">
        <w:rPr>
          <w:b/>
          <w:bCs/>
          <w:sz w:val="20"/>
          <w:szCs w:val="20"/>
          <w:vertAlign w:val="superscript"/>
        </w:rPr>
        <w:t>[1]</w:t>
      </w:r>
      <w:r w:rsidR="00FE0728">
        <w:rPr>
          <w:b/>
          <w:bCs/>
          <w:sz w:val="20"/>
          <w:szCs w:val="20"/>
        </w:rPr>
        <w:t>)</w:t>
      </w:r>
    </w:p>
    <w:p w14:paraId="7DA636D9" w14:textId="4EF07ED0" w:rsidR="00367D37" w:rsidRPr="00367D37" w:rsidRDefault="00367D37" w:rsidP="00367D37">
      <w:pPr>
        <w:pStyle w:val="ListNumber"/>
        <w:numPr>
          <w:ilvl w:val="3"/>
          <w:numId w:val="1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Permit </w:t>
      </w:r>
      <w:proofErr w:type="spellStart"/>
      <w:r>
        <w:rPr>
          <w:b/>
          <w:bCs/>
          <w:sz w:val="20"/>
          <w:szCs w:val="20"/>
        </w:rPr>
        <w:t>CoreLocation</w:t>
      </w:r>
      <w:proofErr w:type="spellEnd"/>
      <w:r>
        <w:rPr>
          <w:b/>
          <w:bCs/>
          <w:sz w:val="20"/>
          <w:szCs w:val="20"/>
        </w:rPr>
        <w:t xml:space="preserve"> Access: Ok</w:t>
      </w:r>
    </w:p>
    <w:p w14:paraId="4C4AD742" w14:textId="690124AB" w:rsidR="00965786" w:rsidRDefault="00965786" w:rsidP="00965786">
      <w:pPr>
        <w:pStyle w:val="ListNumber"/>
        <w:numPr>
          <w:ilvl w:val="2"/>
          <w:numId w:val="14"/>
        </w:numPr>
        <w:rPr>
          <w:b/>
          <w:bCs/>
          <w:sz w:val="20"/>
          <w:szCs w:val="20"/>
        </w:rPr>
      </w:pPr>
      <w:r w:rsidRPr="0022204D">
        <w:rPr>
          <w:b/>
          <w:bCs/>
          <w:sz w:val="20"/>
          <w:szCs w:val="20"/>
        </w:rPr>
        <w:t>SSID</w:t>
      </w:r>
      <w:r w:rsidR="00367D37">
        <w:rPr>
          <w:b/>
          <w:bCs/>
          <w:sz w:val="20"/>
          <w:szCs w:val="20"/>
        </w:rPr>
        <w:t>:</w:t>
      </w:r>
    </w:p>
    <w:p w14:paraId="746050E9" w14:textId="117DEB14" w:rsidR="00367D37" w:rsidRPr="0022204D" w:rsidRDefault="00367D37" w:rsidP="00367D37">
      <w:pPr>
        <w:pStyle w:val="ListNumber"/>
        <w:numPr>
          <w:ilvl w:val="3"/>
          <w:numId w:val="14"/>
        </w:numPr>
        <w:rPr>
          <w:b/>
          <w:bCs/>
          <w:sz w:val="20"/>
          <w:szCs w:val="20"/>
        </w:rPr>
      </w:pPr>
      <w:bookmarkStart w:id="0" w:name="_GoBack"/>
      <w:bookmarkEnd w:id="0"/>
      <w:r w:rsidRPr="0022204D">
        <w:rPr>
          <w:b/>
          <w:bCs/>
          <w:sz w:val="20"/>
          <w:szCs w:val="20"/>
        </w:rPr>
        <w:t>only to iOS 13.0 below (not include 13.0</w:t>
      </w:r>
      <w:r>
        <w:rPr>
          <w:b/>
          <w:bCs/>
          <w:sz w:val="20"/>
          <w:szCs w:val="20"/>
        </w:rPr>
        <w:t xml:space="preserve">, iOS 13.0 or above </w:t>
      </w:r>
      <w:r w:rsidRPr="0022204D">
        <w:rPr>
          <w:b/>
          <w:bCs/>
          <w:sz w:val="20"/>
          <w:szCs w:val="20"/>
        </w:rPr>
        <w:t>need</w:t>
      </w:r>
      <w:r>
        <w:rPr>
          <w:b/>
          <w:bCs/>
          <w:sz w:val="20"/>
          <w:szCs w:val="20"/>
        </w:rPr>
        <w:t>s</w:t>
      </w:r>
      <w:r w:rsidRPr="0022204D">
        <w:rPr>
          <w:b/>
          <w:bCs/>
          <w:sz w:val="20"/>
          <w:szCs w:val="20"/>
        </w:rPr>
        <w:t xml:space="preserve"> </w:t>
      </w:r>
      <w:proofErr w:type="spellStart"/>
      <w:r w:rsidRPr="0022204D">
        <w:rPr>
          <w:b/>
          <w:bCs/>
          <w:sz w:val="20"/>
          <w:szCs w:val="20"/>
        </w:rPr>
        <w:t>NSHotspotHelper</w:t>
      </w:r>
      <w:proofErr w:type="spellEnd"/>
      <w:r w:rsidRPr="00252CF5">
        <w:rPr>
          <w:b/>
          <w:bCs/>
          <w:sz w:val="20"/>
          <w:szCs w:val="20"/>
          <w:vertAlign w:val="superscript"/>
        </w:rPr>
        <w:t>[2]</w:t>
      </w:r>
      <w:r w:rsidRPr="0022204D">
        <w:rPr>
          <w:b/>
          <w:bCs/>
          <w:sz w:val="20"/>
          <w:szCs w:val="20"/>
        </w:rPr>
        <w:t xml:space="preserve"> API Access </w:t>
      </w:r>
      <w:r w:rsidRPr="0022204D">
        <w:rPr>
          <w:b/>
          <w:bCs/>
          <w:sz w:val="20"/>
          <w:szCs w:val="20"/>
          <w:vertAlign w:val="superscript"/>
        </w:rPr>
        <w:t>[1]</w:t>
      </w:r>
      <w:r>
        <w:rPr>
          <w:b/>
          <w:bCs/>
          <w:sz w:val="20"/>
          <w:szCs w:val="20"/>
        </w:rPr>
        <w:t>)</w:t>
      </w:r>
    </w:p>
    <w:p w14:paraId="6BE8B1C6" w14:textId="68EA1D65" w:rsidR="00367D37" w:rsidRPr="00367D37" w:rsidRDefault="00367D37" w:rsidP="00367D37">
      <w:pPr>
        <w:pStyle w:val="ListNumber"/>
        <w:numPr>
          <w:ilvl w:val="3"/>
          <w:numId w:val="1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Permit </w:t>
      </w:r>
      <w:proofErr w:type="spellStart"/>
      <w:r>
        <w:rPr>
          <w:b/>
          <w:bCs/>
          <w:sz w:val="20"/>
          <w:szCs w:val="20"/>
        </w:rPr>
        <w:t>CoreLocation</w:t>
      </w:r>
      <w:proofErr w:type="spellEnd"/>
      <w:r>
        <w:rPr>
          <w:b/>
          <w:bCs/>
          <w:sz w:val="20"/>
          <w:szCs w:val="20"/>
        </w:rPr>
        <w:t xml:space="preserve"> Access: Ok</w:t>
      </w:r>
    </w:p>
    <w:p w14:paraId="032E33B7" w14:textId="77777777" w:rsidR="00367D37" w:rsidRDefault="00965786" w:rsidP="00965786">
      <w:pPr>
        <w:pStyle w:val="ListNumber"/>
        <w:numPr>
          <w:ilvl w:val="2"/>
          <w:numId w:val="14"/>
        </w:numPr>
        <w:rPr>
          <w:b/>
          <w:bCs/>
          <w:sz w:val="20"/>
          <w:szCs w:val="20"/>
        </w:rPr>
      </w:pPr>
      <w:r w:rsidRPr="0022204D">
        <w:rPr>
          <w:b/>
          <w:bCs/>
          <w:sz w:val="20"/>
          <w:szCs w:val="20"/>
        </w:rPr>
        <w:t>RSSI</w:t>
      </w:r>
      <w:r w:rsidR="00367D37">
        <w:rPr>
          <w:b/>
          <w:bCs/>
          <w:sz w:val="20"/>
          <w:szCs w:val="20"/>
        </w:rPr>
        <w:t>:</w:t>
      </w:r>
    </w:p>
    <w:p w14:paraId="73F16A2A" w14:textId="06A3CDDD" w:rsidR="00367D37" w:rsidRDefault="00965786" w:rsidP="00367D37">
      <w:pPr>
        <w:pStyle w:val="ListNumber"/>
        <w:numPr>
          <w:ilvl w:val="3"/>
          <w:numId w:val="14"/>
        </w:numPr>
        <w:rPr>
          <w:b/>
          <w:bCs/>
          <w:sz w:val="20"/>
          <w:szCs w:val="20"/>
        </w:rPr>
      </w:pPr>
      <w:r w:rsidRPr="0022204D">
        <w:rPr>
          <w:b/>
          <w:bCs/>
          <w:sz w:val="20"/>
          <w:szCs w:val="20"/>
        </w:rPr>
        <w:t>rough one based on Status bar</w:t>
      </w:r>
      <w:r w:rsidR="006C2DDF">
        <w:rPr>
          <w:b/>
          <w:bCs/>
          <w:sz w:val="20"/>
          <w:szCs w:val="20"/>
        </w:rPr>
        <w:t xml:space="preserve"> for non – </w:t>
      </w:r>
      <w:proofErr w:type="spellStart"/>
      <w:r w:rsidR="006C2DDF">
        <w:rPr>
          <w:b/>
          <w:bCs/>
          <w:sz w:val="20"/>
          <w:szCs w:val="20"/>
        </w:rPr>
        <w:t>NSHotspotHelper</w:t>
      </w:r>
      <w:proofErr w:type="spellEnd"/>
      <w:r w:rsidR="006C2DDF">
        <w:rPr>
          <w:b/>
          <w:bCs/>
          <w:sz w:val="20"/>
          <w:szCs w:val="20"/>
        </w:rPr>
        <w:t xml:space="preserve"> acces</w:t>
      </w:r>
      <w:r w:rsidR="00367D37">
        <w:rPr>
          <w:b/>
          <w:bCs/>
          <w:sz w:val="20"/>
          <w:szCs w:val="20"/>
        </w:rPr>
        <w:t>s</w:t>
      </w:r>
    </w:p>
    <w:p w14:paraId="551D58C6" w14:textId="2804945A" w:rsidR="00367D37" w:rsidRPr="00367D37" w:rsidRDefault="00367D37" w:rsidP="00367D37">
      <w:pPr>
        <w:pStyle w:val="ListNumber"/>
        <w:numPr>
          <w:ilvl w:val="3"/>
          <w:numId w:val="1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accurate one: </w:t>
      </w:r>
      <w:proofErr w:type="spellStart"/>
      <w:r>
        <w:rPr>
          <w:b/>
          <w:bCs/>
          <w:sz w:val="20"/>
          <w:szCs w:val="20"/>
        </w:rPr>
        <w:t>NSHotspotHelper</w:t>
      </w:r>
      <w:proofErr w:type="spellEnd"/>
      <w:r>
        <w:rPr>
          <w:b/>
          <w:bCs/>
          <w:sz w:val="20"/>
          <w:szCs w:val="20"/>
        </w:rPr>
        <w:t xml:space="preserve"> access</w:t>
      </w:r>
    </w:p>
    <w:p w14:paraId="64002FD4" w14:textId="77777777" w:rsidR="00965786" w:rsidRPr="0022204D" w:rsidRDefault="00965786" w:rsidP="00965786">
      <w:pPr>
        <w:pStyle w:val="ListNumber"/>
        <w:numPr>
          <w:ilvl w:val="2"/>
          <w:numId w:val="14"/>
        </w:numPr>
        <w:rPr>
          <w:sz w:val="20"/>
          <w:szCs w:val="20"/>
        </w:rPr>
      </w:pPr>
      <w:r w:rsidRPr="0022204D">
        <w:rPr>
          <w:sz w:val="20"/>
          <w:szCs w:val="20"/>
        </w:rPr>
        <w:t>Connection time</w:t>
      </w:r>
    </w:p>
    <w:p w14:paraId="7637BA18" w14:textId="77777777" w:rsidR="00965786" w:rsidRPr="0022204D" w:rsidRDefault="00965786" w:rsidP="00965786">
      <w:pPr>
        <w:pStyle w:val="ListNumber"/>
        <w:numPr>
          <w:ilvl w:val="2"/>
          <w:numId w:val="14"/>
        </w:numPr>
        <w:rPr>
          <w:sz w:val="20"/>
          <w:szCs w:val="20"/>
        </w:rPr>
      </w:pPr>
      <w:r w:rsidRPr="0022204D">
        <w:rPr>
          <w:sz w:val="20"/>
          <w:szCs w:val="20"/>
        </w:rPr>
        <w:t>IP</w:t>
      </w:r>
    </w:p>
    <w:p w14:paraId="52EB2201" w14:textId="77777777" w:rsidR="00965786" w:rsidRPr="0022204D" w:rsidRDefault="00965786" w:rsidP="00965786">
      <w:pPr>
        <w:pStyle w:val="ListNumber"/>
        <w:numPr>
          <w:ilvl w:val="1"/>
          <w:numId w:val="14"/>
        </w:numPr>
        <w:rPr>
          <w:sz w:val="20"/>
          <w:szCs w:val="20"/>
        </w:rPr>
      </w:pPr>
      <w:r w:rsidRPr="0022204D">
        <w:rPr>
          <w:sz w:val="20"/>
          <w:szCs w:val="20"/>
        </w:rPr>
        <w:t>Connection Type: WiFi/Cellular</w:t>
      </w:r>
    </w:p>
    <w:p w14:paraId="218460CC" w14:textId="77777777" w:rsidR="00965786" w:rsidRPr="0022204D" w:rsidRDefault="00965786" w:rsidP="00965786">
      <w:pPr>
        <w:pStyle w:val="ListNumber"/>
        <w:numPr>
          <w:ilvl w:val="1"/>
          <w:numId w:val="14"/>
        </w:numPr>
        <w:rPr>
          <w:sz w:val="20"/>
          <w:szCs w:val="20"/>
        </w:rPr>
      </w:pPr>
      <w:r w:rsidRPr="0022204D">
        <w:rPr>
          <w:sz w:val="20"/>
          <w:szCs w:val="20"/>
        </w:rPr>
        <w:t>Cellular:</w:t>
      </w:r>
    </w:p>
    <w:p w14:paraId="6E82432E" w14:textId="77777777" w:rsidR="00965786" w:rsidRPr="0022204D" w:rsidRDefault="00965786" w:rsidP="00965786">
      <w:pPr>
        <w:pStyle w:val="ListNumber"/>
        <w:numPr>
          <w:ilvl w:val="2"/>
          <w:numId w:val="14"/>
        </w:numPr>
        <w:rPr>
          <w:sz w:val="20"/>
          <w:szCs w:val="20"/>
        </w:rPr>
      </w:pPr>
      <w:r w:rsidRPr="0022204D">
        <w:rPr>
          <w:sz w:val="20"/>
          <w:szCs w:val="20"/>
        </w:rPr>
        <w:t>NPS</w:t>
      </w:r>
    </w:p>
    <w:p w14:paraId="16582A15" w14:textId="77777777" w:rsidR="00965786" w:rsidRPr="004E03CE" w:rsidRDefault="00965786" w:rsidP="00965786">
      <w:pPr>
        <w:pStyle w:val="ListNumber"/>
        <w:numPr>
          <w:ilvl w:val="2"/>
          <w:numId w:val="14"/>
        </w:numPr>
        <w:rPr>
          <w:sz w:val="20"/>
          <w:szCs w:val="20"/>
          <w:highlight w:val="yellow"/>
        </w:rPr>
      </w:pPr>
      <w:r w:rsidRPr="004E03CE">
        <w:rPr>
          <w:sz w:val="20"/>
          <w:szCs w:val="20"/>
          <w:highlight w:val="yellow"/>
        </w:rPr>
        <w:t>Base Station ID</w:t>
      </w:r>
      <w:r w:rsidR="002D1723" w:rsidRPr="004E03CE">
        <w:rPr>
          <w:sz w:val="20"/>
          <w:szCs w:val="20"/>
          <w:highlight w:val="yellow"/>
        </w:rPr>
        <w:t xml:space="preserve">: need more research. It’s stored in a sqlite db of iPhone but cannot find a way to get. </w:t>
      </w:r>
    </w:p>
    <w:p w14:paraId="4F533089" w14:textId="77777777" w:rsidR="00965786" w:rsidRDefault="00965786" w:rsidP="00965786">
      <w:pPr>
        <w:pStyle w:val="ListNumber"/>
        <w:numPr>
          <w:ilvl w:val="2"/>
          <w:numId w:val="14"/>
        </w:numPr>
        <w:rPr>
          <w:strike/>
          <w:sz w:val="20"/>
          <w:szCs w:val="20"/>
        </w:rPr>
      </w:pPr>
      <w:r w:rsidRPr="00CB3E65">
        <w:rPr>
          <w:strike/>
          <w:sz w:val="20"/>
          <w:szCs w:val="20"/>
        </w:rPr>
        <w:t>BSSS</w:t>
      </w:r>
    </w:p>
    <w:p w14:paraId="1D604018" w14:textId="77777777" w:rsidR="00367D37" w:rsidRDefault="00CB3E65" w:rsidP="00CB3E65">
      <w:pPr>
        <w:pStyle w:val="ListNumber"/>
        <w:numPr>
          <w:ilvl w:val="2"/>
          <w:numId w:val="14"/>
        </w:numPr>
        <w:rPr>
          <w:b/>
          <w:bCs/>
          <w:sz w:val="20"/>
          <w:szCs w:val="20"/>
        </w:rPr>
      </w:pPr>
      <w:r w:rsidRPr="0022204D">
        <w:rPr>
          <w:b/>
          <w:bCs/>
          <w:sz w:val="20"/>
          <w:szCs w:val="20"/>
        </w:rPr>
        <w:t>RSSI</w:t>
      </w:r>
      <w:r w:rsidR="00367D37">
        <w:rPr>
          <w:b/>
          <w:bCs/>
          <w:sz w:val="20"/>
          <w:szCs w:val="20"/>
        </w:rPr>
        <w:t>:</w:t>
      </w:r>
    </w:p>
    <w:p w14:paraId="4579C77E" w14:textId="10879830" w:rsidR="00CB3E65" w:rsidRDefault="00CB3E65" w:rsidP="00367D37">
      <w:pPr>
        <w:pStyle w:val="ListNumber"/>
        <w:numPr>
          <w:ilvl w:val="3"/>
          <w:numId w:val="14"/>
        </w:numPr>
        <w:rPr>
          <w:b/>
          <w:bCs/>
          <w:sz w:val="20"/>
          <w:szCs w:val="20"/>
        </w:rPr>
      </w:pPr>
      <w:r w:rsidRPr="0022204D">
        <w:rPr>
          <w:b/>
          <w:bCs/>
          <w:sz w:val="20"/>
          <w:szCs w:val="20"/>
        </w:rPr>
        <w:t xml:space="preserve"> rough one based on Status bar</w:t>
      </w:r>
    </w:p>
    <w:p w14:paraId="3CE61725" w14:textId="0FF0E496" w:rsidR="00367D37" w:rsidRPr="0022204D" w:rsidRDefault="00367D37" w:rsidP="00367D37">
      <w:pPr>
        <w:pStyle w:val="ListNumber"/>
        <w:numPr>
          <w:ilvl w:val="3"/>
          <w:numId w:val="1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Accurate one: not yet</w:t>
      </w:r>
    </w:p>
    <w:p w14:paraId="6BE710CD" w14:textId="77777777" w:rsidR="00965786" w:rsidRPr="0022204D" w:rsidRDefault="00965786" w:rsidP="00965786">
      <w:pPr>
        <w:pStyle w:val="ListNumber"/>
        <w:numPr>
          <w:ilvl w:val="1"/>
          <w:numId w:val="14"/>
        </w:numPr>
        <w:rPr>
          <w:sz w:val="20"/>
          <w:szCs w:val="20"/>
        </w:rPr>
      </w:pPr>
      <w:r w:rsidRPr="0022204D">
        <w:rPr>
          <w:sz w:val="20"/>
          <w:szCs w:val="20"/>
        </w:rPr>
        <w:t>Barometer</w:t>
      </w:r>
    </w:p>
    <w:p w14:paraId="1A7C751F" w14:textId="77777777" w:rsidR="00965786" w:rsidRPr="0022204D" w:rsidRDefault="00965786" w:rsidP="00965786">
      <w:pPr>
        <w:pStyle w:val="ListNumber"/>
        <w:numPr>
          <w:ilvl w:val="1"/>
          <w:numId w:val="14"/>
        </w:numPr>
        <w:rPr>
          <w:sz w:val="20"/>
          <w:szCs w:val="20"/>
        </w:rPr>
      </w:pPr>
      <w:r w:rsidRPr="0022204D">
        <w:rPr>
          <w:sz w:val="20"/>
          <w:szCs w:val="20"/>
        </w:rPr>
        <w:t>Magneto</w:t>
      </w:r>
    </w:p>
    <w:p w14:paraId="33A5E86D" w14:textId="77777777" w:rsidR="00D17331" w:rsidRPr="0031500F" w:rsidRDefault="00965786" w:rsidP="00D17331">
      <w:pPr>
        <w:pStyle w:val="ListNumber"/>
        <w:numPr>
          <w:ilvl w:val="1"/>
          <w:numId w:val="14"/>
        </w:numPr>
        <w:rPr>
          <w:sz w:val="20"/>
          <w:szCs w:val="20"/>
        </w:rPr>
      </w:pPr>
      <w:r w:rsidRPr="0031500F">
        <w:rPr>
          <w:sz w:val="20"/>
          <w:szCs w:val="20"/>
        </w:rPr>
        <w:t>Steps</w:t>
      </w:r>
    </w:p>
    <w:p w14:paraId="7ED25FFB" w14:textId="77777777" w:rsidR="00D17331" w:rsidRPr="0031500F" w:rsidRDefault="00D17331" w:rsidP="00D17331">
      <w:pPr>
        <w:pStyle w:val="ListNumber"/>
        <w:numPr>
          <w:ilvl w:val="0"/>
          <w:numId w:val="0"/>
        </w:numPr>
        <w:ind w:left="432" w:hanging="432"/>
        <w:rPr>
          <w:sz w:val="24"/>
          <w:szCs w:val="24"/>
        </w:rPr>
      </w:pPr>
      <w:r w:rsidRPr="0031500F">
        <w:rPr>
          <w:sz w:val="24"/>
          <w:szCs w:val="24"/>
        </w:rPr>
        <w:lastRenderedPageBreak/>
        <w:t>References:</w:t>
      </w:r>
    </w:p>
    <w:p w14:paraId="67B91DD6" w14:textId="77777777" w:rsidR="00D17331" w:rsidRPr="0031500F" w:rsidRDefault="00D17331" w:rsidP="00D17331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HK" w:eastAsia="zh-CN"/>
        </w:rPr>
      </w:pPr>
      <w:r w:rsidRPr="0031500F">
        <w:rPr>
          <w:sz w:val="24"/>
          <w:szCs w:val="24"/>
        </w:rPr>
        <w:t xml:space="preserve">[1] </w:t>
      </w:r>
      <w:hyperlink r:id="rId7" w:history="1">
        <w:r w:rsidRPr="003150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HK" w:eastAsia="zh-CN"/>
          </w:rPr>
          <w:t>https://medium.com/better-programming/how-to-access-wifi-ssid-on-ios-13-using-swift-40c4bba3c81d</w:t>
        </w:r>
      </w:hyperlink>
    </w:p>
    <w:p w14:paraId="43BA8C1C" w14:textId="77777777" w:rsidR="00252CF5" w:rsidRPr="0031500F" w:rsidRDefault="00252CF5" w:rsidP="00252CF5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HK" w:eastAsia="zh-CN"/>
        </w:rPr>
      </w:pPr>
      <w:r w:rsidRPr="0031500F">
        <w:rPr>
          <w:rFonts w:ascii="Times New Roman" w:eastAsia="Times New Roman" w:hAnsi="Times New Roman" w:cs="Times New Roman"/>
          <w:color w:val="auto"/>
          <w:sz w:val="24"/>
          <w:szCs w:val="24"/>
          <w:lang w:val="en-HK" w:eastAsia="zh-CN"/>
        </w:rPr>
        <w:t xml:space="preserve">[2] </w:t>
      </w:r>
      <w:hyperlink r:id="rId8" w:history="1">
        <w:r w:rsidRPr="003150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HK" w:eastAsia="zh-CN"/>
          </w:rPr>
          <w:t>https://dev</w:t>
        </w:r>
        <w:r w:rsidRPr="003150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HK" w:eastAsia="zh-CN"/>
          </w:rPr>
          <w:t>e</w:t>
        </w:r>
        <w:r w:rsidRPr="003150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HK" w:eastAsia="zh-CN"/>
          </w:rPr>
          <w:t>loper.apple.com/documentation/networkextension/nehotspotconfiguration?language=objc</w:t>
        </w:r>
      </w:hyperlink>
    </w:p>
    <w:p w14:paraId="51D4F888" w14:textId="3E07626D" w:rsidR="00D17331" w:rsidRDefault="0031500F" w:rsidP="0031500F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HK" w:eastAsia="zh-CN"/>
        </w:rPr>
      </w:pPr>
      <w:r w:rsidRPr="0031500F">
        <w:rPr>
          <w:rFonts w:ascii="Times New Roman" w:eastAsia="Times New Roman" w:hAnsi="Times New Roman" w:cs="Times New Roman"/>
          <w:color w:val="auto"/>
          <w:sz w:val="24"/>
          <w:szCs w:val="24"/>
          <w:lang w:val="en-HK" w:eastAsia="zh-CN"/>
        </w:rPr>
        <w:t>[3] XCode Configuration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HK" w:eastAsia="zh-CN"/>
        </w:rPr>
        <w:t>:</w:t>
      </w:r>
    </w:p>
    <w:p w14:paraId="3C57CF5B" w14:textId="2C7F54B3" w:rsidR="0031500F" w:rsidRDefault="0031500F" w:rsidP="0031500F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HK" w:eastAsia="zh-C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HK" w:eastAsia="zh-CN"/>
        </w:rPr>
        <w:tab/>
        <w:t>1. Capabilities:</w:t>
      </w:r>
    </w:p>
    <w:p w14:paraId="2BE125C7" w14:textId="478C6B45" w:rsidR="0031500F" w:rsidRDefault="0031500F" w:rsidP="0031500F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HK" w:eastAsia="zh-CN"/>
        </w:rPr>
      </w:pP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HK" w:eastAsia="zh-CN"/>
        </w:rPr>
        <w:drawing>
          <wp:inline distT="0" distB="0" distL="0" distR="0" wp14:anchorId="100E905F" wp14:editId="513A6047">
            <wp:extent cx="5732145" cy="1176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2-18 at 11.40.5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09FC" w14:textId="21C3705B" w:rsidR="0031500F" w:rsidRDefault="0031500F" w:rsidP="0031500F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HK" w:eastAsia="zh-C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HK" w:eastAsia="zh-CN"/>
        </w:rPr>
        <w:tab/>
        <w:t xml:space="preserve">2.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HK" w:eastAsia="zh-CN"/>
        </w:rPr>
        <w:t>info.plist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HK" w:eastAsia="zh-CN"/>
        </w:rPr>
        <w:t>:</w:t>
      </w:r>
    </w:p>
    <w:p w14:paraId="61BA06AF" w14:textId="27CE59BE" w:rsidR="0031500F" w:rsidRPr="0031500F" w:rsidRDefault="00661EE3" w:rsidP="0031500F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HK" w:eastAsia="zh-CN"/>
        </w:rPr>
      </w:pP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HK" w:eastAsia="zh-CN"/>
        </w:rPr>
        <w:drawing>
          <wp:inline distT="0" distB="0" distL="0" distR="0" wp14:anchorId="32559714" wp14:editId="042FD279">
            <wp:extent cx="5732145" cy="2284095"/>
            <wp:effectExtent l="0" t="0" r="0" b="190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2-18 at 11.42.4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00F" w:rsidRPr="0031500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A471E" w14:textId="77777777" w:rsidR="006F089E" w:rsidRDefault="006F089E">
      <w:pPr>
        <w:spacing w:after="0" w:line="240" w:lineRule="auto"/>
      </w:pPr>
      <w:r>
        <w:separator/>
      </w:r>
    </w:p>
    <w:p w14:paraId="0636FD74" w14:textId="77777777" w:rsidR="006F089E" w:rsidRDefault="006F089E"/>
    <w:p w14:paraId="06A5FD6C" w14:textId="77777777" w:rsidR="006F089E" w:rsidRDefault="006F089E"/>
  </w:endnote>
  <w:endnote w:type="continuationSeparator" w:id="0">
    <w:p w14:paraId="449F7EAE" w14:textId="77777777" w:rsidR="006F089E" w:rsidRDefault="006F089E">
      <w:pPr>
        <w:spacing w:after="0" w:line="240" w:lineRule="auto"/>
      </w:pPr>
      <w:r>
        <w:continuationSeparator/>
      </w:r>
    </w:p>
    <w:p w14:paraId="35CBA171" w14:textId="77777777" w:rsidR="006F089E" w:rsidRDefault="006F089E"/>
    <w:p w14:paraId="5FFD49C9" w14:textId="77777777" w:rsidR="006F089E" w:rsidRDefault="006F08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9AB16" w14:textId="77777777" w:rsidR="00F47818" w:rsidRDefault="00F478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C6B564" w14:textId="77777777" w:rsidR="00F47818" w:rsidRDefault="00682756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9052E9"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BF9B1" w14:textId="77777777" w:rsidR="00F47818" w:rsidRDefault="00F478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D0B17" w14:textId="77777777" w:rsidR="006F089E" w:rsidRDefault="006F089E">
      <w:pPr>
        <w:spacing w:after="0" w:line="240" w:lineRule="auto"/>
      </w:pPr>
      <w:r>
        <w:separator/>
      </w:r>
    </w:p>
    <w:p w14:paraId="3F0F304C" w14:textId="77777777" w:rsidR="006F089E" w:rsidRDefault="006F089E"/>
    <w:p w14:paraId="44BC9D44" w14:textId="77777777" w:rsidR="006F089E" w:rsidRDefault="006F089E"/>
  </w:footnote>
  <w:footnote w:type="continuationSeparator" w:id="0">
    <w:p w14:paraId="366A4AC9" w14:textId="77777777" w:rsidR="006F089E" w:rsidRDefault="006F089E">
      <w:pPr>
        <w:spacing w:after="0" w:line="240" w:lineRule="auto"/>
      </w:pPr>
      <w:r>
        <w:continuationSeparator/>
      </w:r>
    </w:p>
    <w:p w14:paraId="26C3CB0D" w14:textId="77777777" w:rsidR="006F089E" w:rsidRDefault="006F089E"/>
    <w:p w14:paraId="405176E2" w14:textId="77777777" w:rsidR="006F089E" w:rsidRDefault="006F08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A62B9" w14:textId="77777777" w:rsidR="00F47818" w:rsidRDefault="00F478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16F54" w14:textId="77777777" w:rsidR="00F47818" w:rsidRDefault="00F478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BD2A7" w14:textId="77777777" w:rsidR="00F47818" w:rsidRDefault="00F478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5E5A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86"/>
    <w:rsid w:val="000D1ADB"/>
    <w:rsid w:val="0022204D"/>
    <w:rsid w:val="00252CF5"/>
    <w:rsid w:val="002D1723"/>
    <w:rsid w:val="0031500F"/>
    <w:rsid w:val="00367D37"/>
    <w:rsid w:val="004E03CE"/>
    <w:rsid w:val="006102A8"/>
    <w:rsid w:val="00661EE3"/>
    <w:rsid w:val="00682756"/>
    <w:rsid w:val="006C2DDF"/>
    <w:rsid w:val="006F089E"/>
    <w:rsid w:val="00732074"/>
    <w:rsid w:val="007E4702"/>
    <w:rsid w:val="008332F4"/>
    <w:rsid w:val="009052E9"/>
    <w:rsid w:val="00965786"/>
    <w:rsid w:val="00BC6B4C"/>
    <w:rsid w:val="00BF1671"/>
    <w:rsid w:val="00CB3E65"/>
    <w:rsid w:val="00D17331"/>
    <w:rsid w:val="00E859F5"/>
    <w:rsid w:val="00F47818"/>
    <w:rsid w:val="00FE0728"/>
    <w:rsid w:val="00FE35BC"/>
    <w:rsid w:val="00FF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2A403"/>
  <w15:chartTrackingRefBased/>
  <w15:docId w15:val="{81B8BB64-14EC-B04A-BD44-967D8A1E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9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documentation/networkextension/nehotspotconfiguration?language=objc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better-programming/how-to-access-wifi-ssid-on-ios-13-using-swift-40c4bba3c81d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trecivy/Library/Containers/com.microsoft.Word/Data/Library/Application%20Support/Microsoft/Office/16.0/DTS/Search/%7b74A125AB-0FEB-0D41-8F7F-4FFEC9DF0E95%7dtf10002083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{74A125AB-0FEB-0D41-8F7F-4FFEC9DF0E95}tf10002083.dotx</Template>
  <TotalTime>21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Siyan HU</cp:lastModifiedBy>
  <cp:revision>19</cp:revision>
  <dcterms:created xsi:type="dcterms:W3CDTF">2020-02-17T15:27:00Z</dcterms:created>
  <dcterms:modified xsi:type="dcterms:W3CDTF">2020-02-18T03:43:00Z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